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21D5" w14:textId="1E048F18" w:rsidR="00180845" w:rsidRPr="00180845" w:rsidRDefault="00180845">
      <w:pPr>
        <w:rPr>
          <w:b/>
          <w:bCs/>
          <w:sz w:val="48"/>
          <w:szCs w:val="48"/>
          <w:lang w:val="en-AU"/>
        </w:rPr>
      </w:pPr>
      <w:r w:rsidRPr="00180845">
        <w:rPr>
          <w:b/>
          <w:bCs/>
          <w:sz w:val="48"/>
          <w:szCs w:val="48"/>
          <w:lang w:val="en-AU"/>
        </w:rPr>
        <w:t>Super Store Sales Dashboard</w:t>
      </w:r>
    </w:p>
    <w:p w14:paraId="06C04D81" w14:textId="77777777" w:rsidR="00180845" w:rsidRDefault="00180845"/>
    <w:p w14:paraId="52EAABB0" w14:textId="3348B123" w:rsidR="00C2111F" w:rsidRDefault="00180845">
      <w:r w:rsidRPr="00180845">
        <w:drawing>
          <wp:inline distT="0" distB="0" distL="0" distR="0" wp14:anchorId="24970750" wp14:editId="7DC67159">
            <wp:extent cx="5731510" cy="324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135C" w14:textId="77777777" w:rsidR="00180845" w:rsidRDefault="00180845"/>
    <w:p w14:paraId="7C67BAB4" w14:textId="77777777" w:rsidR="00180845" w:rsidRDefault="00180845">
      <w:pPr>
        <w:rPr>
          <w:b/>
          <w:bCs/>
          <w:sz w:val="48"/>
          <w:szCs w:val="48"/>
        </w:rPr>
      </w:pPr>
    </w:p>
    <w:p w14:paraId="2BFC5B6C" w14:textId="77777777" w:rsidR="00180845" w:rsidRDefault="00180845">
      <w:pPr>
        <w:rPr>
          <w:b/>
          <w:bCs/>
          <w:sz w:val="48"/>
          <w:szCs w:val="48"/>
        </w:rPr>
      </w:pPr>
    </w:p>
    <w:p w14:paraId="00C5E845" w14:textId="77777777" w:rsidR="00180845" w:rsidRDefault="00180845">
      <w:pPr>
        <w:rPr>
          <w:b/>
          <w:bCs/>
          <w:sz w:val="48"/>
          <w:szCs w:val="48"/>
        </w:rPr>
      </w:pPr>
    </w:p>
    <w:p w14:paraId="2C03C30D" w14:textId="77777777" w:rsidR="00180845" w:rsidRDefault="00180845">
      <w:pPr>
        <w:rPr>
          <w:b/>
          <w:bCs/>
          <w:sz w:val="48"/>
          <w:szCs w:val="48"/>
        </w:rPr>
      </w:pPr>
    </w:p>
    <w:p w14:paraId="748A7EEC" w14:textId="77777777" w:rsidR="00180845" w:rsidRDefault="00180845">
      <w:pPr>
        <w:rPr>
          <w:b/>
          <w:bCs/>
          <w:sz w:val="48"/>
          <w:szCs w:val="48"/>
        </w:rPr>
      </w:pPr>
    </w:p>
    <w:p w14:paraId="69063A85" w14:textId="77777777" w:rsidR="00180845" w:rsidRDefault="00180845">
      <w:pPr>
        <w:rPr>
          <w:b/>
          <w:bCs/>
          <w:sz w:val="48"/>
          <w:szCs w:val="48"/>
        </w:rPr>
      </w:pPr>
    </w:p>
    <w:p w14:paraId="2A8617E4" w14:textId="77777777" w:rsidR="00180845" w:rsidRDefault="00180845">
      <w:pPr>
        <w:rPr>
          <w:b/>
          <w:bCs/>
          <w:sz w:val="48"/>
          <w:szCs w:val="48"/>
        </w:rPr>
      </w:pPr>
    </w:p>
    <w:p w14:paraId="7D53001D" w14:textId="77777777" w:rsidR="00180845" w:rsidRPr="00180845" w:rsidRDefault="00180845">
      <w:pPr>
        <w:rPr>
          <w:b/>
          <w:bCs/>
          <w:sz w:val="48"/>
          <w:szCs w:val="48"/>
        </w:rPr>
      </w:pPr>
    </w:p>
    <w:p w14:paraId="7C7D66AD" w14:textId="7E4896B8" w:rsidR="00180845" w:rsidRPr="00180845" w:rsidRDefault="00180845">
      <w:pPr>
        <w:rPr>
          <w:b/>
          <w:bCs/>
          <w:sz w:val="48"/>
          <w:szCs w:val="48"/>
          <w:lang w:val="en-AU"/>
        </w:rPr>
      </w:pPr>
      <w:r w:rsidRPr="00180845">
        <w:rPr>
          <w:b/>
          <w:bCs/>
          <w:sz w:val="48"/>
          <w:szCs w:val="48"/>
          <w:lang w:val="en-AU"/>
        </w:rPr>
        <w:lastRenderedPageBreak/>
        <w:t xml:space="preserve">Identifying How negative profits are generated, tracking back the real cause of negative profits using decomposition tree chart. </w:t>
      </w:r>
    </w:p>
    <w:p w14:paraId="0052AA06" w14:textId="7C9E8D0E" w:rsidR="00180845" w:rsidRPr="00180845" w:rsidRDefault="00180845">
      <w:pPr>
        <w:rPr>
          <w:b/>
          <w:bCs/>
          <w:sz w:val="48"/>
          <w:szCs w:val="48"/>
          <w:lang w:val="en-AU"/>
        </w:rPr>
      </w:pPr>
      <w:r w:rsidRPr="00180845">
        <w:rPr>
          <w:b/>
          <w:bCs/>
          <w:sz w:val="48"/>
          <w:szCs w:val="48"/>
          <w:lang w:val="en-AU"/>
        </w:rPr>
        <w:t>Analysing monthly sales with respective to ‘Category’ and ranking them according using ribbon chart.</w:t>
      </w:r>
    </w:p>
    <w:p w14:paraId="6D73AE35" w14:textId="3C7C04D1" w:rsidR="00180845" w:rsidRDefault="00180845">
      <w:r w:rsidRPr="00180845">
        <w:drawing>
          <wp:inline distT="0" distB="0" distL="0" distR="0" wp14:anchorId="7CD18D41" wp14:editId="22563777">
            <wp:extent cx="5731510" cy="3237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9DF6" w14:textId="77777777" w:rsidR="00180845" w:rsidRDefault="00180845">
      <w:pPr>
        <w:rPr>
          <w:b/>
          <w:bCs/>
          <w:sz w:val="48"/>
          <w:szCs w:val="48"/>
          <w:lang w:val="en-AU"/>
        </w:rPr>
      </w:pPr>
    </w:p>
    <w:p w14:paraId="6717269E" w14:textId="77777777" w:rsidR="00180845" w:rsidRDefault="00180845">
      <w:pPr>
        <w:rPr>
          <w:b/>
          <w:bCs/>
          <w:sz w:val="48"/>
          <w:szCs w:val="48"/>
          <w:lang w:val="en-AU"/>
        </w:rPr>
      </w:pPr>
    </w:p>
    <w:p w14:paraId="4948ECAC" w14:textId="77777777" w:rsidR="00180845" w:rsidRDefault="00180845">
      <w:pPr>
        <w:rPr>
          <w:b/>
          <w:bCs/>
          <w:sz w:val="48"/>
          <w:szCs w:val="48"/>
          <w:lang w:val="en-AU"/>
        </w:rPr>
      </w:pPr>
    </w:p>
    <w:p w14:paraId="248A539B" w14:textId="7E316DA9" w:rsidR="00180845" w:rsidRPr="00180845" w:rsidRDefault="00180845">
      <w:pPr>
        <w:rPr>
          <w:b/>
          <w:bCs/>
          <w:sz w:val="48"/>
          <w:szCs w:val="48"/>
          <w:lang w:val="en-AU"/>
        </w:rPr>
      </w:pPr>
      <w:r w:rsidRPr="00180845">
        <w:rPr>
          <w:b/>
          <w:bCs/>
          <w:sz w:val="48"/>
          <w:szCs w:val="48"/>
          <w:lang w:val="en-AU"/>
        </w:rPr>
        <w:lastRenderedPageBreak/>
        <w:t xml:space="preserve">Identifying How </w:t>
      </w:r>
      <w:r w:rsidRPr="00180845">
        <w:rPr>
          <w:b/>
          <w:bCs/>
          <w:sz w:val="48"/>
          <w:szCs w:val="48"/>
          <w:lang w:val="en-AU"/>
        </w:rPr>
        <w:t>low sales</w:t>
      </w:r>
      <w:r w:rsidRPr="00180845">
        <w:rPr>
          <w:b/>
          <w:bCs/>
          <w:sz w:val="48"/>
          <w:szCs w:val="48"/>
          <w:lang w:val="en-AU"/>
        </w:rPr>
        <w:t xml:space="preserve"> are generated, tracking back the real cause of </w:t>
      </w:r>
      <w:r w:rsidRPr="00180845">
        <w:rPr>
          <w:b/>
          <w:bCs/>
          <w:sz w:val="48"/>
          <w:szCs w:val="48"/>
          <w:lang w:val="en-AU"/>
        </w:rPr>
        <w:t>low sales</w:t>
      </w:r>
      <w:r w:rsidRPr="00180845">
        <w:rPr>
          <w:b/>
          <w:bCs/>
          <w:sz w:val="48"/>
          <w:szCs w:val="48"/>
          <w:lang w:val="en-AU"/>
        </w:rPr>
        <w:t xml:space="preserve"> using decomposition tree chart. </w:t>
      </w:r>
    </w:p>
    <w:p w14:paraId="0D44A6C9" w14:textId="77777777" w:rsidR="00180845" w:rsidRDefault="00180845"/>
    <w:p w14:paraId="4776E382" w14:textId="4C081381" w:rsidR="00180845" w:rsidRDefault="00180845">
      <w:r w:rsidRPr="00180845">
        <w:drawing>
          <wp:inline distT="0" distB="0" distL="0" distR="0" wp14:anchorId="6CE1225D" wp14:editId="52C709E7">
            <wp:extent cx="5731510" cy="3242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483" w14:textId="77777777" w:rsidR="00180845" w:rsidRDefault="00180845"/>
    <w:p w14:paraId="3281ADA4" w14:textId="77777777" w:rsidR="00180845" w:rsidRDefault="00180845"/>
    <w:p w14:paraId="2830AFE5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0A4FDDFB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66C03357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6D168E71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252CE9AC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629C7929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7D661448" w14:textId="77777777" w:rsidR="00180845" w:rsidRDefault="00180845">
      <w:pPr>
        <w:rPr>
          <w:b/>
          <w:bCs/>
          <w:sz w:val="40"/>
          <w:szCs w:val="40"/>
          <w:lang w:val="en-AU"/>
        </w:rPr>
      </w:pPr>
    </w:p>
    <w:p w14:paraId="1825943E" w14:textId="27E0FD67" w:rsidR="00180845" w:rsidRPr="00180845" w:rsidRDefault="00180845">
      <w:pPr>
        <w:rPr>
          <w:b/>
          <w:bCs/>
          <w:sz w:val="40"/>
          <w:szCs w:val="40"/>
          <w:lang w:val="en-AU"/>
        </w:rPr>
      </w:pPr>
      <w:r w:rsidRPr="00180845">
        <w:rPr>
          <w:b/>
          <w:bCs/>
          <w:sz w:val="40"/>
          <w:szCs w:val="40"/>
          <w:lang w:val="en-AU"/>
        </w:rPr>
        <w:lastRenderedPageBreak/>
        <w:t>Sales Forecast for the next 4 months</w:t>
      </w:r>
    </w:p>
    <w:p w14:paraId="79CFB22F" w14:textId="4CE11DDC" w:rsidR="00180845" w:rsidRDefault="00180845">
      <w:r w:rsidRPr="00180845">
        <w:drawing>
          <wp:inline distT="0" distB="0" distL="0" distR="0" wp14:anchorId="73434DA5" wp14:editId="3C0BED16">
            <wp:extent cx="5731510" cy="3202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45"/>
    <w:rsid w:val="00180845"/>
    <w:rsid w:val="00C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14A"/>
  <w15:chartTrackingRefBased/>
  <w15:docId w15:val="{72BA03D5-267B-4CA2-95F7-9342A633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hatre\AppData\Local\Temp\Templafy\WordVsto\lj2kod3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document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809F134C-A4E5-4F68-B7F6-8BE809069446}">
  <ds:schemaRefs/>
</ds:datastoreItem>
</file>

<file path=customXml/itemProps2.xml><?xml version="1.0" encoding="utf-8"?>
<ds:datastoreItem xmlns:ds="http://schemas.openxmlformats.org/officeDocument/2006/customXml" ds:itemID="{5D6BF384-2237-4588-B1CD-EB4F9797C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lj2kod3d</Template>
  <TotalTime>9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Mhatre, Sarvesh</dc:creator>
  <cp:keywords/>
  <dc:description/>
  <cp:lastModifiedBy>Mhatre, Sarvesh</cp:lastModifiedBy>
  <cp:revision>1</cp:revision>
  <dcterms:created xsi:type="dcterms:W3CDTF">2024-05-21T06:20:00Z</dcterms:created>
  <dcterms:modified xsi:type="dcterms:W3CDTF">2024-05-21T06:29:00Z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deloitteaus</vt:lpwstr>
  </property>
  <property fmtid="{D5CDD505-2E9C-101B-9397-08002B2CF9AE}" pid="3" name="TemplafyTemplateId">
    <vt:lpwstr>638013561822128410</vt:lpwstr>
  </property>
  <property fmtid="{D5CDD505-2E9C-101B-9397-08002B2CF9AE}" pid="4" name="TemplafyUserProfileId">
    <vt:lpwstr>638024216506980090</vt:lpwstr>
  </property>
  <property fmtid="{D5CDD505-2E9C-101B-9397-08002B2CF9AE}" pid="5" name="TemplafyLanguageCode">
    <vt:lpwstr>en-AU</vt:lpwstr>
  </property>
  <property fmtid="{D5CDD505-2E9C-101B-9397-08002B2CF9AE}" pid="6" name="TemplafyFromBlank">
    <vt:bool>true</vt:bool>
  </property>
</Properties>
</file>